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E0" w:rsidRDefault="00094FB1">
      <w:r w:rsidRPr="00094FB1">
        <w:drawing>
          <wp:inline distT="0" distB="0" distL="0" distR="0">
            <wp:extent cx="1438275" cy="11068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996" cy="111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64E0" w:rsidSect="007A6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FB1"/>
    <w:rsid w:val="00094FB1"/>
    <w:rsid w:val="007A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F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F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A44EA11C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Barr, Catherine - FH Canterbury</dc:creator>
  <cp:lastModifiedBy>Barr, Catherine - FH Canterbury</cp:lastModifiedBy>
  <cp:revision>1</cp:revision>
  <dcterms:created xsi:type="dcterms:W3CDTF">2014-08-04T01:54:00Z</dcterms:created>
  <dcterms:modified xsi:type="dcterms:W3CDTF">2014-08-04T02:04:00Z</dcterms:modified>
</cp:coreProperties>
</file>